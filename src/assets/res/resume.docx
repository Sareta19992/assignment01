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90" w:type="dxa"/>
        <w:tblInd w:w="6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8A57995" w14:textId="77777777" w:rsidTr="00D844CB">
        <w:tc>
          <w:tcPr>
            <w:tcW w:w="3600" w:type="dxa"/>
          </w:tcPr>
          <w:sdt>
            <w:sdtPr>
              <w:id w:val="-1711873194"/>
              <w:placeholder>
                <w:docPart w:val="EFEBBB3ECF8D433ABC4CDFC7C7A324D5"/>
              </w:placeholder>
              <w:temporary/>
              <w:showingPlcHdr/>
              <w15:appearance w15:val="hidden"/>
            </w:sdtPr>
            <w:sdtContent>
              <w:p w14:paraId="20FA5B3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1C8EE14" w14:textId="298ED717" w:rsidR="00036450" w:rsidRDefault="005A0A62" w:rsidP="00036450">
            <w:r>
              <w:t>Dedicated and skilled Back-End Developer with expertise in Node.js, JavaScript, MongoDB, and RESTful API design. Experienced in creating robust and scalable web applications using the MERN stack. Strong problem-solving skills with a passion for continuous learning and technology advancement.</w:t>
            </w:r>
          </w:p>
          <w:sdt>
            <w:sdtPr>
              <w:id w:val="-1954003311"/>
              <w:placeholder>
                <w:docPart w:val="821B62CC8CE643849B81FA3875DB7FE0"/>
              </w:placeholder>
              <w:temporary/>
              <w:showingPlcHdr/>
              <w15:appearance w15:val="hidden"/>
            </w:sdtPr>
            <w:sdtContent>
              <w:p w14:paraId="646231B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B6FFF814BB64DB6A62032FA981F3D85"/>
              </w:placeholder>
              <w:temporary/>
              <w:showingPlcHdr/>
              <w15:appearance w15:val="hidden"/>
            </w:sdtPr>
            <w:sdtContent>
              <w:p w14:paraId="261AC32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BBE72EE" w14:textId="4866713D" w:rsidR="004D3011" w:rsidRDefault="00D844CB" w:rsidP="004D3011">
            <w:r>
              <w:t>6476888333</w:t>
            </w:r>
          </w:p>
          <w:p w14:paraId="7EF3757B" w14:textId="77777777" w:rsidR="004D3011" w:rsidRDefault="004D3011" w:rsidP="004D3011"/>
          <w:sdt>
            <w:sdtPr>
              <w:id w:val="-240260293"/>
              <w:placeholder>
                <w:docPart w:val="57CF0C5DA0E94A70B9B07BF59291ADA0"/>
              </w:placeholder>
              <w:temporary/>
              <w:showingPlcHdr/>
              <w15:appearance w15:val="hidden"/>
            </w:sdtPr>
            <w:sdtContent>
              <w:p w14:paraId="5CEEF58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64D3F96" w14:textId="406DAA9E" w:rsidR="00036450" w:rsidRPr="00E4381A" w:rsidRDefault="00D844CB" w:rsidP="004D3011">
            <w:pPr>
              <w:rPr>
                <w:rStyle w:val="Hyperlink"/>
              </w:rPr>
            </w:pPr>
            <w:r>
              <w:t>Hamoleila.sara@gmail.com</w:t>
            </w:r>
          </w:p>
          <w:p w14:paraId="752737B4" w14:textId="4A373A8D" w:rsidR="004D3011" w:rsidRPr="004D3011" w:rsidRDefault="004D3011" w:rsidP="004D3011"/>
        </w:tc>
        <w:tc>
          <w:tcPr>
            <w:tcW w:w="720" w:type="dxa"/>
          </w:tcPr>
          <w:p w14:paraId="7C90DA1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EFD082076F04B319730B26C16F71FAC"/>
              </w:placeholder>
              <w:temporary/>
              <w:showingPlcHdr/>
              <w15:appearance w15:val="hidden"/>
            </w:sdtPr>
            <w:sdtContent>
              <w:p w14:paraId="5C0AAAB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04542DF" w14:textId="715C5A59" w:rsidR="00036450" w:rsidRPr="00036450" w:rsidRDefault="00D844CB" w:rsidP="00B359E4">
            <w:pPr>
              <w:pStyle w:val="Heading4"/>
            </w:pPr>
            <w:r>
              <w:t>CDI college</w:t>
            </w:r>
          </w:p>
          <w:p w14:paraId="1C23248E" w14:textId="3A7B8AD3" w:rsidR="00036450" w:rsidRPr="00B359E4" w:rsidRDefault="00D844CB" w:rsidP="00B359E4">
            <w:pPr>
              <w:pStyle w:val="Date"/>
            </w:pPr>
            <w:r>
              <w:t>2020/04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2020/08</w:t>
            </w:r>
          </w:p>
          <w:p w14:paraId="6702A86A" w14:textId="0B8B9086" w:rsidR="00036450" w:rsidRDefault="00D844CB" w:rsidP="00036450">
            <w:r>
              <w:t xml:space="preserve">Computer science </w:t>
            </w:r>
          </w:p>
          <w:p w14:paraId="1196684D" w14:textId="042772DF" w:rsidR="00D844CB" w:rsidRPr="00036450" w:rsidRDefault="00D844CB" w:rsidP="00D844CB">
            <w:pPr>
              <w:pStyle w:val="Heading4"/>
            </w:pPr>
            <w:r>
              <w:t>Sheridan college</w:t>
            </w:r>
          </w:p>
          <w:p w14:paraId="522C0692" w14:textId="455158F4" w:rsidR="00D844CB" w:rsidRPr="00B359E4" w:rsidRDefault="00D844CB" w:rsidP="00D844CB">
            <w:pPr>
              <w:pStyle w:val="Date"/>
            </w:pPr>
            <w:r>
              <w:t>2020/10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2022/08</w:t>
            </w:r>
          </w:p>
          <w:p w14:paraId="1B27EA30" w14:textId="5967FA00" w:rsidR="00D844CB" w:rsidRDefault="00D844CB" w:rsidP="00036450">
            <w:r>
              <w:t>ESL</w:t>
            </w:r>
          </w:p>
          <w:p w14:paraId="6C03CEAF" w14:textId="3B3736AC" w:rsidR="00036450" w:rsidRPr="00B359E4" w:rsidRDefault="00D844CB" w:rsidP="00B359E4">
            <w:pPr>
              <w:pStyle w:val="Heading4"/>
            </w:pPr>
            <w:r>
              <w:t>Centennial College</w:t>
            </w:r>
          </w:p>
          <w:p w14:paraId="691D0A28" w14:textId="63AAC29E" w:rsidR="00036450" w:rsidRPr="00B359E4" w:rsidRDefault="00D844CB" w:rsidP="00B359E4">
            <w:pPr>
              <w:pStyle w:val="Date"/>
            </w:pPr>
            <w:r>
              <w:t>2023/09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()</w:t>
            </w:r>
          </w:p>
          <w:p w14:paraId="46C2C109" w14:textId="757AB7DC" w:rsidR="004D3011" w:rsidRDefault="00D844CB" w:rsidP="00D844CB">
            <w:r>
              <w:t>Software engineer (artificial intelligent)</w:t>
            </w:r>
          </w:p>
          <w:p w14:paraId="2A070708" w14:textId="77777777" w:rsidR="00D844CB" w:rsidRDefault="00D844CB" w:rsidP="00D844CB"/>
          <w:sdt>
            <w:sdtPr>
              <w:id w:val="1669594239"/>
              <w:placeholder>
                <w:docPart w:val="9A6C73564D9B431E9A4049B17E905C50"/>
              </w:placeholder>
              <w:temporary/>
              <w:showingPlcHdr/>
              <w15:appearance w15:val="hidden"/>
            </w:sdtPr>
            <w:sdtContent>
              <w:p w14:paraId="38745BF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2F83F6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5A03363" wp14:editId="3DE01D8E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2F362C2F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754C" w14:textId="77777777" w:rsidR="00115D73" w:rsidRDefault="00115D73" w:rsidP="000C45FF">
      <w:r>
        <w:separator/>
      </w:r>
    </w:p>
  </w:endnote>
  <w:endnote w:type="continuationSeparator" w:id="0">
    <w:p w14:paraId="209FA266" w14:textId="77777777" w:rsidR="00115D73" w:rsidRDefault="00115D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6A50F" w14:textId="77777777" w:rsidR="00115D73" w:rsidRDefault="00115D73" w:rsidP="000C45FF">
      <w:r>
        <w:separator/>
      </w:r>
    </w:p>
  </w:footnote>
  <w:footnote w:type="continuationSeparator" w:id="0">
    <w:p w14:paraId="29557AFB" w14:textId="77777777" w:rsidR="00115D73" w:rsidRDefault="00115D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8E4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359A9" wp14:editId="6873AA6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B"/>
    <w:rsid w:val="00036450"/>
    <w:rsid w:val="00094499"/>
    <w:rsid w:val="000C45FF"/>
    <w:rsid w:val="000E3FD1"/>
    <w:rsid w:val="00112054"/>
    <w:rsid w:val="00115D73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0A62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07996"/>
    <w:rsid w:val="009260CD"/>
    <w:rsid w:val="00927FEA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44CB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AF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so\AppData\Local\Microsoft\Office\16.0\DTS\en-CA%7b54D07177-F18F-45BD-952C-5C54DD1C08D3%7d\%7bC8F078D1-87AA-40E5-91E3-8E1310B2135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EBBB3ECF8D433ABC4CDFC7C7A32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75C3-C14D-4D31-8CA5-37A5DA1709E1}"/>
      </w:docPartPr>
      <w:docPartBody>
        <w:p w:rsidR="00000000" w:rsidRDefault="00000000">
          <w:pPr>
            <w:pStyle w:val="EFEBBB3ECF8D433ABC4CDFC7C7A324D5"/>
          </w:pPr>
          <w:r w:rsidRPr="00D5459D">
            <w:t>Profile</w:t>
          </w:r>
        </w:p>
      </w:docPartBody>
    </w:docPart>
    <w:docPart>
      <w:docPartPr>
        <w:name w:val="821B62CC8CE643849B81FA3875DB7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AB4C-73CB-484E-80C0-BA9E4A87195E}"/>
      </w:docPartPr>
      <w:docPartBody>
        <w:p w:rsidR="00000000" w:rsidRDefault="00000000">
          <w:pPr>
            <w:pStyle w:val="821B62CC8CE643849B81FA3875DB7FE0"/>
          </w:pPr>
          <w:r w:rsidRPr="00CB0055">
            <w:t>Contact</w:t>
          </w:r>
        </w:p>
      </w:docPartBody>
    </w:docPart>
    <w:docPart>
      <w:docPartPr>
        <w:name w:val="2B6FFF814BB64DB6A62032FA981F3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1FBF-0DCD-4028-9292-DB3B9103F44C}"/>
      </w:docPartPr>
      <w:docPartBody>
        <w:p w:rsidR="00000000" w:rsidRDefault="00000000">
          <w:pPr>
            <w:pStyle w:val="2B6FFF814BB64DB6A62032FA981F3D85"/>
          </w:pPr>
          <w:r w:rsidRPr="004D3011">
            <w:t>PHONE:</w:t>
          </w:r>
        </w:p>
      </w:docPartBody>
    </w:docPart>
    <w:docPart>
      <w:docPartPr>
        <w:name w:val="57CF0C5DA0E94A70B9B07BF59291A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C8CB5-417D-4DA7-9AE0-A601F09B0A75}"/>
      </w:docPartPr>
      <w:docPartBody>
        <w:p w:rsidR="00000000" w:rsidRDefault="00000000">
          <w:pPr>
            <w:pStyle w:val="57CF0C5DA0E94A70B9B07BF59291ADA0"/>
          </w:pPr>
          <w:r w:rsidRPr="004D3011">
            <w:t>EMAIL:</w:t>
          </w:r>
        </w:p>
      </w:docPartBody>
    </w:docPart>
    <w:docPart>
      <w:docPartPr>
        <w:name w:val="8EFD082076F04B319730B26C16F71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15C8-58B9-496B-B492-539492BC0011}"/>
      </w:docPartPr>
      <w:docPartBody>
        <w:p w:rsidR="00000000" w:rsidRDefault="00000000">
          <w:pPr>
            <w:pStyle w:val="8EFD082076F04B319730B26C16F71FAC"/>
          </w:pPr>
          <w:r w:rsidRPr="00036450">
            <w:t>EDUCATION</w:t>
          </w:r>
        </w:p>
      </w:docPartBody>
    </w:docPart>
    <w:docPart>
      <w:docPartPr>
        <w:name w:val="9A6C73564D9B431E9A4049B17E90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A5EA-5CEE-4B89-80F1-CF390509725C}"/>
      </w:docPartPr>
      <w:docPartBody>
        <w:p w:rsidR="00000000" w:rsidRDefault="00000000">
          <w:pPr>
            <w:pStyle w:val="9A6C73564D9B431E9A4049B17E905C5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36"/>
    <w:rsid w:val="00057B36"/>
    <w:rsid w:val="008958E9"/>
    <w:rsid w:val="009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51CF1E1C34D158E0FA47F070E7A0E">
    <w:name w:val="52151CF1E1C34D158E0FA47F070E7A0E"/>
  </w:style>
  <w:style w:type="paragraph" w:customStyle="1" w:styleId="1962A5A727914096B001346CEF036143">
    <w:name w:val="1962A5A727914096B001346CEF036143"/>
  </w:style>
  <w:style w:type="paragraph" w:customStyle="1" w:styleId="EFEBBB3ECF8D433ABC4CDFC7C7A324D5">
    <w:name w:val="EFEBBB3ECF8D433ABC4CDFC7C7A324D5"/>
  </w:style>
  <w:style w:type="paragraph" w:customStyle="1" w:styleId="05874D3C18BF4A55A5C8718C2B1ADF25">
    <w:name w:val="05874D3C18BF4A55A5C8718C2B1ADF25"/>
  </w:style>
  <w:style w:type="paragraph" w:customStyle="1" w:styleId="821B62CC8CE643849B81FA3875DB7FE0">
    <w:name w:val="821B62CC8CE643849B81FA3875DB7FE0"/>
  </w:style>
  <w:style w:type="paragraph" w:customStyle="1" w:styleId="2B6FFF814BB64DB6A62032FA981F3D85">
    <w:name w:val="2B6FFF814BB64DB6A62032FA981F3D85"/>
  </w:style>
  <w:style w:type="paragraph" w:customStyle="1" w:styleId="402CEBAEC36443B895CFD9F14E5D7FAE">
    <w:name w:val="402CEBAEC36443B895CFD9F14E5D7FAE"/>
  </w:style>
  <w:style w:type="paragraph" w:customStyle="1" w:styleId="6426EB19078C4FA296595DD02C84D319">
    <w:name w:val="6426EB19078C4FA296595DD02C84D319"/>
  </w:style>
  <w:style w:type="paragraph" w:customStyle="1" w:styleId="D9EBC060E5A6482698A470D7EE08B3F4">
    <w:name w:val="D9EBC060E5A6482698A470D7EE08B3F4"/>
  </w:style>
  <w:style w:type="paragraph" w:customStyle="1" w:styleId="57CF0C5DA0E94A70B9B07BF59291ADA0">
    <w:name w:val="57CF0C5DA0E94A70B9B07BF59291ADA0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CF38BA3C0B3E4A2FB6A22B71802B7EA3">
    <w:name w:val="CF38BA3C0B3E4A2FB6A22B71802B7EA3"/>
  </w:style>
  <w:style w:type="paragraph" w:customStyle="1" w:styleId="838337CF25404CF5BC72D26321397D3A">
    <w:name w:val="838337CF25404CF5BC72D26321397D3A"/>
  </w:style>
  <w:style w:type="paragraph" w:customStyle="1" w:styleId="8AD31040CA99401E8010C7BBFB7124E4">
    <w:name w:val="8AD31040CA99401E8010C7BBFB7124E4"/>
  </w:style>
  <w:style w:type="paragraph" w:customStyle="1" w:styleId="D24DA3246C4148D887E8D59E537AB160">
    <w:name w:val="D24DA3246C4148D887E8D59E537AB160"/>
  </w:style>
  <w:style w:type="paragraph" w:customStyle="1" w:styleId="C66F7B1CE491440D889B877787D0F48E">
    <w:name w:val="C66F7B1CE491440D889B877787D0F48E"/>
  </w:style>
  <w:style w:type="paragraph" w:customStyle="1" w:styleId="A5FE0836E2B54BF0B8DFF3836AB0DF84">
    <w:name w:val="A5FE0836E2B54BF0B8DFF3836AB0DF84"/>
  </w:style>
  <w:style w:type="paragraph" w:customStyle="1" w:styleId="8EFD082076F04B319730B26C16F71FAC">
    <w:name w:val="8EFD082076F04B319730B26C16F71FAC"/>
  </w:style>
  <w:style w:type="paragraph" w:customStyle="1" w:styleId="91EF8B1D8F724263A77C8076CA55A1BE">
    <w:name w:val="91EF8B1D8F724263A77C8076CA55A1BE"/>
  </w:style>
  <w:style w:type="paragraph" w:customStyle="1" w:styleId="DE88F929193744AE99E872C2093FD798">
    <w:name w:val="DE88F929193744AE99E872C2093FD798"/>
  </w:style>
  <w:style w:type="paragraph" w:customStyle="1" w:styleId="83DED024F2F143AE9C4932A7F0136A98">
    <w:name w:val="83DED024F2F143AE9C4932A7F0136A98"/>
  </w:style>
  <w:style w:type="paragraph" w:customStyle="1" w:styleId="F5D94D2C43BA4EDDA4927C389DA54A5C">
    <w:name w:val="F5D94D2C43BA4EDDA4927C389DA54A5C"/>
  </w:style>
  <w:style w:type="paragraph" w:customStyle="1" w:styleId="8625A4DC810D48108B35A332A67011A3">
    <w:name w:val="8625A4DC810D48108B35A332A67011A3"/>
  </w:style>
  <w:style w:type="paragraph" w:customStyle="1" w:styleId="F9A8DAFEA60E44EDA4AEA943A0762C92">
    <w:name w:val="F9A8DAFEA60E44EDA4AEA943A0762C92"/>
  </w:style>
  <w:style w:type="paragraph" w:customStyle="1" w:styleId="90097828A314497299AE47D76C2A7279">
    <w:name w:val="90097828A314497299AE47D76C2A7279"/>
  </w:style>
  <w:style w:type="paragraph" w:customStyle="1" w:styleId="D9886478FB934EB8ACEE6F4D59491F3A">
    <w:name w:val="D9886478FB934EB8ACEE6F4D59491F3A"/>
  </w:style>
  <w:style w:type="paragraph" w:customStyle="1" w:styleId="04D02F81BC9141568C36E71B81C9AD80">
    <w:name w:val="04D02F81BC9141568C36E71B81C9AD80"/>
  </w:style>
  <w:style w:type="paragraph" w:customStyle="1" w:styleId="418FD5C945274DE299A23110DA3A0788">
    <w:name w:val="418FD5C945274DE299A23110DA3A0788"/>
  </w:style>
  <w:style w:type="paragraph" w:customStyle="1" w:styleId="260B8EE2DC3D4EEB89A948C7E236BD25">
    <w:name w:val="260B8EE2DC3D4EEB89A948C7E236BD25"/>
  </w:style>
  <w:style w:type="paragraph" w:customStyle="1" w:styleId="3E7AF65BE5A74AEAA036C6EEB6B38F4D">
    <w:name w:val="3E7AF65BE5A74AEAA036C6EEB6B38F4D"/>
  </w:style>
  <w:style w:type="paragraph" w:customStyle="1" w:styleId="EBEDA69012FB4811AAA6B38CD2643364">
    <w:name w:val="EBEDA69012FB4811AAA6B38CD2643364"/>
  </w:style>
  <w:style w:type="paragraph" w:customStyle="1" w:styleId="6F768621269848A7B23B511A7605FA96">
    <w:name w:val="6F768621269848A7B23B511A7605FA96"/>
  </w:style>
  <w:style w:type="paragraph" w:customStyle="1" w:styleId="5FDB25708E524196B63E113B29946D23">
    <w:name w:val="5FDB25708E524196B63E113B29946D23"/>
  </w:style>
  <w:style w:type="paragraph" w:customStyle="1" w:styleId="141A06E88D1B44328B4613AD1C77807E">
    <w:name w:val="141A06E88D1B44328B4613AD1C77807E"/>
  </w:style>
  <w:style w:type="paragraph" w:customStyle="1" w:styleId="0202E6E554324EDB8ADEBBF94C70287A">
    <w:name w:val="0202E6E554324EDB8ADEBBF94C70287A"/>
  </w:style>
  <w:style w:type="paragraph" w:customStyle="1" w:styleId="DB0A53FAE32D4B1B90EFEBC6E8F460D4">
    <w:name w:val="DB0A53FAE32D4B1B90EFEBC6E8F460D4"/>
  </w:style>
  <w:style w:type="paragraph" w:customStyle="1" w:styleId="96FE8EEA5CFC4B5598E39C7DF3AA33FC">
    <w:name w:val="96FE8EEA5CFC4B5598E39C7DF3AA33FC"/>
  </w:style>
  <w:style w:type="paragraph" w:customStyle="1" w:styleId="68D1299B79894A2DB5170C508CD90EC5">
    <w:name w:val="68D1299B79894A2DB5170C508CD90EC5"/>
  </w:style>
  <w:style w:type="paragraph" w:customStyle="1" w:styleId="64D2147260DD46C3BA1051476D25E40A">
    <w:name w:val="64D2147260DD46C3BA1051476D25E40A"/>
  </w:style>
  <w:style w:type="paragraph" w:customStyle="1" w:styleId="7AABB8716BAB4B15B22D327F17D1D3BC">
    <w:name w:val="7AABB8716BAB4B15B22D327F17D1D3BC"/>
  </w:style>
  <w:style w:type="paragraph" w:customStyle="1" w:styleId="03AB7CD8DAC24A1E9F57269B884762D4">
    <w:name w:val="03AB7CD8DAC24A1E9F57269B884762D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9A6C73564D9B431E9A4049B17E905C50">
    <w:name w:val="9A6C73564D9B431E9A4049B17E905C50"/>
  </w:style>
  <w:style w:type="paragraph" w:customStyle="1" w:styleId="B27B23F8D4994D7EA5910D9CE40DE3B2">
    <w:name w:val="B27B23F8D4994D7EA5910D9CE40DE3B2"/>
    <w:rsid w:val="00057B36"/>
  </w:style>
  <w:style w:type="paragraph" w:customStyle="1" w:styleId="06D3BAED9F2A491CBC63F3A8234CD8F9">
    <w:name w:val="06D3BAED9F2A491CBC63F3A8234CD8F9"/>
    <w:rsid w:val="00057B36"/>
  </w:style>
  <w:style w:type="paragraph" w:customStyle="1" w:styleId="B13C35FC97EC4E41BEFCA56973B0F2FB">
    <w:name w:val="B13C35FC97EC4E41BEFCA56973B0F2FB"/>
    <w:rsid w:val="00057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{C8F078D1-87AA-40E5-91E3-8E1310B21354}tf00546271_win32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2024-07-05T01:36:00Z</dcterms:created>
  <dcterms:modified xsi:type="dcterms:W3CDTF">2024-07-05T01:47:00Z</dcterms:modified>
</cp:coreProperties>
</file>